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F71E" w14:textId="77777777" w:rsidR="00AF1677" w:rsidRPr="00D90CA6" w:rsidRDefault="00AF57F7" w:rsidP="00D90CA6">
      <w:pPr>
        <w:jc w:val="both"/>
        <w:rPr>
          <w:lang w:val="es-ES"/>
        </w:rPr>
      </w:pPr>
      <w:r w:rsidRPr="00D90CA6">
        <w:rPr>
          <w:lang w:val="es-ES"/>
        </w:rPr>
        <w:t>JUSTIFICACION PROYECTO AGENDA TELEFONICA</w:t>
      </w:r>
    </w:p>
    <w:p w14:paraId="44E7F71F" w14:textId="77777777" w:rsidR="00AF1677" w:rsidRDefault="00AF57F7" w:rsidP="00D90CA6">
      <w:pPr>
        <w:jc w:val="both"/>
        <w:rPr>
          <w:lang w:val="es-ES"/>
        </w:rPr>
      </w:pPr>
      <w:r>
        <w:rPr>
          <w:lang w:val="es-ES"/>
        </w:rPr>
        <w:t xml:space="preserve">Para mi Proyecto Agenda Telefónica he seleccionado como colores la combinación Naranja-Blanco y como fuente Comic Sans. El motivo de esta selección es debido a que he intentado hacer una </w:t>
      </w:r>
      <w:r>
        <w:rPr>
          <w:lang w:val="es-ES"/>
        </w:rPr>
        <w:t>aplicación que no sea sería, dándole un toque de informalidad pero buscando que sea amigable.</w:t>
      </w:r>
    </w:p>
    <w:p w14:paraId="69566AFE" w14:textId="67636FBA" w:rsidR="00D90CA6" w:rsidRDefault="00AF57F7" w:rsidP="00D90CA6">
      <w:pPr>
        <w:jc w:val="both"/>
        <w:rPr>
          <w:lang w:val="es-ES"/>
        </w:rPr>
      </w:pPr>
      <w:r>
        <w:rPr>
          <w:lang w:val="es-ES"/>
        </w:rPr>
        <w:t xml:space="preserve"> El diseño, aunque mejorable porque mi faceta artística no es buena, ha sido a gusto personal, ya que aunque no era requisito darle funcionalidad, lo he hecho con</w:t>
      </w:r>
      <w:r>
        <w:rPr>
          <w:lang w:val="es-ES"/>
        </w:rPr>
        <w:t xml:space="preserve"> el fin de mejorar la aplicación , aportando </w:t>
      </w:r>
      <w:r w:rsidR="00D90CA6">
        <w:rPr>
          <w:lang w:val="es-ES"/>
        </w:rPr>
        <w:t>más</w:t>
      </w:r>
      <w:r>
        <w:rPr>
          <w:lang w:val="es-ES"/>
        </w:rPr>
        <w:t xml:space="preserve"> utilidades con el fin</w:t>
      </w:r>
      <w:r w:rsidR="00D90CA6">
        <w:rPr>
          <w:lang w:val="es-ES"/>
        </w:rPr>
        <w:t xml:space="preserve"> de usarla personalmente. De todas formas, con la base de la aplicación hecha, adaptarla a otra fuente o color no es tarea costosa.</w:t>
      </w:r>
    </w:p>
    <w:p w14:paraId="6CC22C07" w14:textId="7B411DC9" w:rsidR="00CB7099" w:rsidRPr="00CB7099" w:rsidRDefault="00CB7099" w:rsidP="00D90CA6">
      <w:pPr>
        <w:jc w:val="both"/>
        <w:rPr>
          <w:u w:val="single"/>
          <w:lang w:val="es-ES"/>
        </w:rPr>
      </w:pPr>
      <w:r>
        <w:rPr>
          <w:lang w:val="es-ES"/>
        </w:rPr>
        <w:t>Para la funcionalidad de la aplicación he usado como apoyo la lectura/escritura en ficheros XML, pasando la información a objetos y viceversa.</w:t>
      </w:r>
    </w:p>
    <w:p w14:paraId="23F4145D" w14:textId="7A1C5489" w:rsidR="00D90CA6" w:rsidRDefault="00D90CA6" w:rsidP="00D90CA6">
      <w:pPr>
        <w:jc w:val="both"/>
        <w:rPr>
          <w:lang w:val="es-ES"/>
        </w:rPr>
      </w:pPr>
      <w:r>
        <w:rPr>
          <w:lang w:val="es-ES"/>
        </w:rPr>
        <w:t>En cuanto al tamaño de las ventanas, es un tamaño reducido porque de momento la información a mostrar es poca, con lo que representar los distintos escenarios en ventanas de mayor resolución puede implicar sensación de vacío. La opción de redimensionar las ventanas esta desactivada. (Vendría bien ver algo de diseño responsivo en JavaFX).</w:t>
      </w:r>
    </w:p>
    <w:p w14:paraId="6A2E551B" w14:textId="7C66B319" w:rsidR="00D90CA6" w:rsidRDefault="00D90CA6" w:rsidP="00D90CA6">
      <w:pPr>
        <w:jc w:val="both"/>
        <w:rPr>
          <w:lang w:val="es-ES"/>
        </w:rPr>
      </w:pPr>
      <w:r>
        <w:rPr>
          <w:lang w:val="es-ES"/>
        </w:rPr>
        <w:t>Por último, los iconos y tamaño de la fuente son mas o menos grandes, para que no sea costoso poder distinguir los distintos textos que aparecen.</w:t>
      </w:r>
    </w:p>
    <w:p w14:paraId="04CFCD76" w14:textId="77777777" w:rsidR="00D90CA6" w:rsidRDefault="00D90CA6">
      <w:pPr>
        <w:rPr>
          <w:lang w:val="es-ES"/>
        </w:rPr>
      </w:pPr>
    </w:p>
    <w:p w14:paraId="546088C7" w14:textId="3B8E14ED" w:rsidR="00D90CA6" w:rsidRPr="00D90CA6" w:rsidRDefault="00D90CA6">
      <w:pPr>
        <w:rPr>
          <w:lang w:val="es-ES"/>
        </w:rPr>
      </w:pPr>
    </w:p>
    <w:sectPr w:rsidR="00D90CA6" w:rsidRPr="00D90CA6">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F722" w14:textId="77777777" w:rsidR="00000000" w:rsidRDefault="00AF57F7">
      <w:pPr>
        <w:spacing w:after="0" w:line="240" w:lineRule="auto"/>
      </w:pPr>
      <w:r>
        <w:separator/>
      </w:r>
    </w:p>
  </w:endnote>
  <w:endnote w:type="continuationSeparator" w:id="0">
    <w:p w14:paraId="44E7F724" w14:textId="77777777" w:rsidR="00000000" w:rsidRDefault="00AF5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7F71E" w14:textId="77777777" w:rsidR="00000000" w:rsidRDefault="00AF57F7">
      <w:pPr>
        <w:spacing w:after="0" w:line="240" w:lineRule="auto"/>
      </w:pPr>
      <w:r>
        <w:rPr>
          <w:color w:val="000000"/>
        </w:rPr>
        <w:separator/>
      </w:r>
    </w:p>
  </w:footnote>
  <w:footnote w:type="continuationSeparator" w:id="0">
    <w:p w14:paraId="44E7F720" w14:textId="77777777" w:rsidR="00000000" w:rsidRDefault="00AF57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F1677"/>
    <w:rsid w:val="00AF1677"/>
    <w:rsid w:val="00AF57F7"/>
    <w:rsid w:val="00CB7099"/>
    <w:rsid w:val="00D90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F71E"/>
  <w15:docId w15:val="{1CB13421-AF18-4E9B-A547-CDCEC18D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1115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dc:description/>
  <cp:lastModifiedBy>Jorge Victoria Andreu</cp:lastModifiedBy>
  <cp:revision>2</cp:revision>
  <dcterms:created xsi:type="dcterms:W3CDTF">2021-12-15T14:02:00Z</dcterms:created>
  <dcterms:modified xsi:type="dcterms:W3CDTF">2021-12-15T14:02:00Z</dcterms:modified>
</cp:coreProperties>
</file>